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DA768D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№</w:t>
      </w:r>
      <w:r w:rsidR="00DA768D" w:rsidRPr="00DA768D">
        <w:rPr>
          <w:rFonts w:ascii="Times New Roman" w:hAnsi="Times New Roman" w:cs="Times New Roman"/>
          <w:b/>
          <w:color w:val="FF0000"/>
          <w:sz w:val="28"/>
          <w:szCs w:val="28"/>
        </w:rPr>
        <w:t>19_2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FD5DA9" w:rsidRPr="00D149A8" w:rsidRDefault="00FD5DA9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A768D">
        <w:rPr>
          <w:rFonts w:ascii="Times New Roman" w:hAnsi="Times New Roman" w:cs="Times New Roman"/>
          <w:sz w:val="28"/>
          <w:szCs w:val="28"/>
        </w:rPr>
        <w:t>З</w:t>
      </w:r>
      <w:r w:rsidR="00FD5DA9">
        <w:rPr>
          <w:rFonts w:ascii="Times New Roman" w:hAnsi="Times New Roman" w:cs="Times New Roman"/>
          <w:sz w:val="28"/>
          <w:szCs w:val="28"/>
        </w:rPr>
        <w:t>иятдинова</w:t>
      </w:r>
      <w:proofErr w:type="spellEnd"/>
      <w:r w:rsidR="00FD5DA9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FD5DA9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:rsidR="00FD5DA9" w:rsidRDefault="003D4F86" w:rsidP="00FD5D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FD5DA9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FD5DA9" w:rsidRDefault="00FD5DA9" w:rsidP="0075018D">
      <w:pPr>
        <w:jc w:val="center"/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DA768D" w:rsidRDefault="00DA768D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файлами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A76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программу в соответствии с вариантом из практики 18 - п</w:t>
      </w:r>
      <w:r w:rsidRPr="00DA768D">
        <w:rPr>
          <w:rFonts w:ascii="Times New Roman" w:hAnsi="Times New Roman" w:cs="Times New Roman"/>
          <w:sz w:val="28"/>
          <w:szCs w:val="28"/>
        </w:rPr>
        <w:t>риложение «Учет расходов»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5417" w:rsidRDefault="00DA768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A768D" w:rsidTr="00DA768D">
        <w:tc>
          <w:tcPr>
            <w:tcW w:w="9571" w:type="dxa"/>
          </w:tcPr>
          <w:p w:rsidR="00DA768D" w:rsidRPr="00DA768D" w:rsidRDefault="00DA768D" w:rsidP="00DA768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proofErr w:type="gramStart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proofErr w:type="gramEnd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Consumption (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catigories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String</w:t>
            </w:r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DA768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price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)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{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(): String {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Категория</w:t>
            </w:r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catigories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- </w:t>
            </w:r>
            <w:r w:rsidRPr="00DA768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</w:t>
            </w:r>
            <w:r w:rsidRPr="00DA768D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price</w:t>
            </w:r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руб</w:t>
            </w:r>
            <w:proofErr w:type="spellEnd"/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."</w:t>
            </w:r>
            <w:r w:rsidRPr="00DA768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DA768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}</w:t>
            </w: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768D" w:rsidTr="00DA768D">
        <w:tc>
          <w:tcPr>
            <w:tcW w:w="9571" w:type="dxa"/>
          </w:tcPr>
          <w:p w:rsidR="00DA768D" w:rsidRPr="00DA768D" w:rsidRDefault="00DA768D" w:rsidP="00DA768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DA768D">
              <w:rPr>
                <w:color w:val="CC7832"/>
                <w:lang w:val="en-US"/>
              </w:rPr>
              <w:t xml:space="preserve">object </w:t>
            </w:r>
            <w:proofErr w:type="spellStart"/>
            <w:r w:rsidRPr="00DA768D">
              <w:rPr>
                <w:color w:val="A9B7C6"/>
                <w:lang w:val="en-US"/>
              </w:rPr>
              <w:t>ConsumptionJSONHelper</w:t>
            </w:r>
            <w:proofErr w:type="spellEnd"/>
            <w:r w:rsidRPr="00DA768D">
              <w:rPr>
                <w:color w:val="A9B7C6"/>
                <w:lang w:val="en-US"/>
              </w:rPr>
              <w:br/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9876AA"/>
                <w:lang w:val="en-US"/>
              </w:rPr>
              <w:t xml:space="preserve">FILE_NAME </w:t>
            </w:r>
            <w:r w:rsidRPr="00DA768D">
              <w:rPr>
                <w:color w:val="A9B7C6"/>
                <w:lang w:val="en-US"/>
              </w:rPr>
              <w:t xml:space="preserve">= </w:t>
            </w:r>
            <w:r w:rsidRPr="00DA768D">
              <w:rPr>
                <w:color w:val="6A8759"/>
                <w:lang w:val="en-US"/>
              </w:rPr>
              <w:t>"</w:t>
            </w:r>
            <w:proofErr w:type="spellStart"/>
            <w:r w:rsidRPr="00DA768D">
              <w:rPr>
                <w:color w:val="6A8759"/>
                <w:lang w:val="en-US"/>
              </w:rPr>
              <w:t>data.json</w:t>
            </w:r>
            <w:proofErr w:type="spellEnd"/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6A8759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proofErr w:type="spellStart"/>
            <w:r w:rsidRPr="00DA768D">
              <w:rPr>
                <w:color w:val="FFC66D"/>
                <w:lang w:val="en-US"/>
              </w:rPr>
              <w:t>exportToJSON</w:t>
            </w:r>
            <w:proofErr w:type="spellEnd"/>
            <w:r w:rsidRPr="00DA768D">
              <w:rPr>
                <w:color w:val="A9B7C6"/>
                <w:lang w:val="en-US"/>
              </w:rPr>
              <w:t>(context: Context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dataList:List</w:t>
            </w:r>
            <w:proofErr w:type="spellEnd"/>
            <w:r w:rsidRPr="00DA768D">
              <w:rPr>
                <w:color w:val="A9B7C6"/>
                <w:lang w:val="en-US"/>
              </w:rPr>
              <w:t>&lt;Consumption?&gt;?):Boolean</w:t>
            </w:r>
            <w:r w:rsidRPr="00DA768D">
              <w:rPr>
                <w:color w:val="A9B7C6"/>
                <w:lang w:val="en-US"/>
              </w:rPr>
              <w:br/>
              <w:t xml:space="preserve">   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gson</w:t>
            </w:r>
            <w:proofErr w:type="spellEnd"/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Gson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dataItems</w:t>
            </w:r>
            <w:proofErr w:type="spellEnd"/>
            <w:r w:rsidRPr="00DA768D">
              <w:rPr>
                <w:color w:val="A9B7C6"/>
                <w:lang w:val="en-US"/>
              </w:rPr>
              <w:t>=</w:t>
            </w:r>
            <w:proofErr w:type="spellStart"/>
            <w:r w:rsidRPr="00DA768D">
              <w:rPr>
                <w:color w:val="A9B7C6"/>
                <w:lang w:val="en-US"/>
              </w:rPr>
              <w:t>DataItems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A9B7C6"/>
                <w:lang w:val="en-US"/>
              </w:rPr>
              <w:t>dataItems.</w:t>
            </w:r>
            <w:r w:rsidRPr="00DA768D">
              <w:rPr>
                <w:color w:val="9876AA"/>
                <w:lang w:val="en-US"/>
              </w:rPr>
              <w:t>consumptions</w:t>
            </w:r>
            <w:proofErr w:type="spellEnd"/>
            <w:r w:rsidRPr="00DA768D">
              <w:rPr>
                <w:color w:val="A9B7C6"/>
                <w:lang w:val="en-US"/>
              </w:rPr>
              <w:t>=</w:t>
            </w:r>
            <w:proofErr w:type="spellStart"/>
            <w:r w:rsidRPr="00DA768D">
              <w:rPr>
                <w:color w:val="A9B7C6"/>
                <w:lang w:val="en-US"/>
              </w:rPr>
              <w:t>dataList</w:t>
            </w:r>
            <w:proofErr w:type="spellEnd"/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jsonString:String</w:t>
            </w:r>
            <w:proofErr w:type="spellEnd"/>
            <w:r w:rsidRPr="00DA768D">
              <w:rPr>
                <w:color w:val="A9B7C6"/>
                <w:lang w:val="en-US"/>
              </w:rPr>
              <w:t xml:space="preserve"> = </w:t>
            </w:r>
            <w:proofErr w:type="spellStart"/>
            <w:r w:rsidRPr="00DA768D">
              <w:rPr>
                <w:color w:val="A9B7C6"/>
                <w:lang w:val="en-US"/>
              </w:rPr>
              <w:t>gson.toJson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dataItems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try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context.openFileOutput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9876AA"/>
                <w:lang w:val="en-US"/>
              </w:rPr>
              <w:t>FILE_NAME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Context.</w:t>
            </w:r>
            <w:r w:rsidRPr="00DA768D">
              <w:rPr>
                <w:i/>
                <w:iCs/>
                <w:color w:val="9876AA"/>
                <w:lang w:val="en-US"/>
              </w:rPr>
              <w:t>MODE_PRIVATE</w:t>
            </w:r>
            <w:proofErr w:type="spellEnd"/>
            <w:r w:rsidRPr="00DA768D">
              <w:rPr>
                <w:color w:val="A9B7C6"/>
                <w:lang w:val="en-US"/>
              </w:rPr>
              <w:t>).</w:t>
            </w:r>
            <w:r w:rsidRPr="00DA768D">
              <w:rPr>
                <w:i/>
                <w:iCs/>
                <w:color w:val="FFC66D"/>
                <w:lang w:val="en-US"/>
              </w:rPr>
              <w:t>use</w:t>
            </w:r>
            <w:r w:rsidRPr="00DA768D">
              <w:rPr>
                <w:b/>
                <w:bCs/>
                <w:color w:val="A9B7C6"/>
                <w:lang w:val="en-US"/>
              </w:rPr>
              <w:t xml:space="preserve">{ </w:t>
            </w:r>
            <w:r w:rsidRPr="00DA768D">
              <w:rPr>
                <w:color w:val="A9B7C6"/>
                <w:lang w:val="en-US"/>
              </w:rPr>
              <w:t>fileOutPutStream</w:t>
            </w:r>
            <w:r w:rsidRPr="00DA768D">
              <w:rPr>
                <w:b/>
                <w:bCs/>
                <w:color w:val="A9B7C6"/>
                <w:lang w:val="en-US"/>
              </w:rPr>
              <w:t>-&gt;</w:t>
            </w:r>
            <w:r w:rsidRPr="00DA768D">
              <w:rPr>
                <w:color w:val="A9B7C6"/>
                <w:lang w:val="en-US"/>
              </w:rPr>
              <w:t>fileOutPutStream.write(jsonString.</w:t>
            </w:r>
            <w:r w:rsidRPr="00DA768D">
              <w:rPr>
                <w:i/>
                <w:iCs/>
                <w:color w:val="FFC66D"/>
                <w:lang w:val="en-US"/>
              </w:rPr>
              <w:t>toByteArray</w:t>
            </w:r>
            <w:r w:rsidRPr="00DA768D">
              <w:rPr>
                <w:color w:val="A9B7C6"/>
                <w:lang w:val="en-US"/>
              </w:rPr>
              <w:t xml:space="preserve">()) </w:t>
            </w:r>
            <w:r w:rsidRPr="00DA768D">
              <w:rPr>
                <w:b/>
                <w:bCs/>
                <w:color w:val="A9B7C6"/>
                <w:lang w:val="en-US"/>
              </w:rPr>
              <w:t>}</w:t>
            </w:r>
            <w:r w:rsidRPr="00DA768D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DA768D">
              <w:rPr>
                <w:color w:val="CC7832"/>
                <w:lang w:val="en-US"/>
              </w:rPr>
              <w:t>return true</w:t>
            </w:r>
            <w:r w:rsidRPr="00DA768D">
              <w:rPr>
                <w:color w:val="CC7832"/>
                <w:lang w:val="en-US"/>
              </w:rPr>
              <w:br/>
              <w:t xml:space="preserve">    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catch </w:t>
            </w:r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e:Exception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e.printStackTrace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>return false</w:t>
            </w:r>
            <w:r w:rsidRPr="00DA768D">
              <w:rPr>
                <w:color w:val="CC7832"/>
                <w:lang w:val="en-US"/>
              </w:rPr>
              <w:br/>
              <w:t xml:space="preserve">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proofErr w:type="spellStart"/>
            <w:r w:rsidRPr="00DA768D">
              <w:rPr>
                <w:color w:val="FFC66D"/>
                <w:lang w:val="en-US"/>
              </w:rPr>
              <w:t>importFromJSON</w:t>
            </w:r>
            <w:proofErr w:type="spellEnd"/>
            <w:r w:rsidRPr="00DA768D">
              <w:rPr>
                <w:color w:val="A9B7C6"/>
                <w:lang w:val="en-US"/>
              </w:rPr>
              <w:t>(context: Context):List&lt;Consumption?&gt;?{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try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context.openFileInput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9876AA"/>
                <w:lang w:val="en-US"/>
              </w:rPr>
              <w:t>FILE_NAME</w:t>
            </w:r>
            <w:r w:rsidRPr="00DA768D">
              <w:rPr>
                <w:color w:val="A9B7C6"/>
                <w:lang w:val="en-US"/>
              </w:rPr>
              <w:t>).</w:t>
            </w:r>
            <w:r w:rsidRPr="00DA768D">
              <w:rPr>
                <w:i/>
                <w:iCs/>
                <w:color w:val="FFC66D"/>
                <w:lang w:val="en-US"/>
              </w:rPr>
              <w:t xml:space="preserve">use </w:t>
            </w:r>
            <w:r w:rsidRPr="00DA768D">
              <w:rPr>
                <w:b/>
                <w:bCs/>
                <w:color w:val="A9B7C6"/>
                <w:lang w:val="en-US"/>
              </w:rPr>
              <w:t>{</w:t>
            </w:r>
            <w:proofErr w:type="spellStart"/>
            <w:r w:rsidRPr="00DA768D">
              <w:rPr>
                <w:color w:val="A9B7C6"/>
                <w:lang w:val="en-US"/>
              </w:rPr>
              <w:t>fileInputStream</w:t>
            </w:r>
            <w:proofErr w:type="spellEnd"/>
            <w:r w:rsidRPr="00DA768D">
              <w:rPr>
                <w:b/>
                <w:bCs/>
                <w:color w:val="A9B7C6"/>
                <w:lang w:val="en-US"/>
              </w:rPr>
              <w:t>-&gt;</w:t>
            </w:r>
            <w:r w:rsidRPr="00DA768D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A9B7C6"/>
                <w:lang w:val="en-US"/>
              </w:rPr>
              <w:t>InputStreamReader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fileInputStream</w:t>
            </w:r>
            <w:proofErr w:type="spellEnd"/>
            <w:r w:rsidRPr="00DA768D">
              <w:rPr>
                <w:color w:val="A9B7C6"/>
                <w:lang w:val="en-US"/>
              </w:rPr>
              <w:t>).</w:t>
            </w:r>
            <w:r w:rsidRPr="00DA768D">
              <w:rPr>
                <w:i/>
                <w:iCs/>
                <w:color w:val="FFC66D"/>
                <w:lang w:val="en-US"/>
              </w:rPr>
              <w:t>use</w:t>
            </w:r>
            <w:r w:rsidRPr="00DA768D">
              <w:rPr>
                <w:b/>
                <w:bCs/>
                <w:color w:val="A9B7C6"/>
                <w:lang w:val="en-US"/>
              </w:rPr>
              <w:t xml:space="preserve">{ </w:t>
            </w:r>
            <w:proofErr w:type="spellStart"/>
            <w:r w:rsidRPr="00DA768D">
              <w:rPr>
                <w:color w:val="A9B7C6"/>
                <w:lang w:val="en-US"/>
              </w:rPr>
              <w:t>streamReader</w:t>
            </w:r>
            <w:proofErr w:type="spellEnd"/>
            <w:r w:rsidRPr="00DA768D">
              <w:rPr>
                <w:b/>
                <w:bCs/>
                <w:color w:val="A9B7C6"/>
                <w:lang w:val="en-US"/>
              </w:rPr>
              <w:t>-&gt;</w:t>
            </w:r>
            <w:r w:rsidRPr="00DA768D">
              <w:rPr>
                <w:b/>
                <w:bCs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gson</w:t>
            </w:r>
            <w:proofErr w:type="spellEnd"/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Gson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>dataItems:DataItems=gson.fromJson(streamReader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A9B7C6"/>
                <w:lang w:val="en-US"/>
              </w:rPr>
              <w:t>DataItems::</w:t>
            </w:r>
            <w:r w:rsidRPr="00DA768D">
              <w:rPr>
                <w:color w:val="CC7832"/>
                <w:lang w:val="en-US"/>
              </w:rPr>
              <w:t>class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java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    </w:t>
            </w:r>
            <w:r w:rsidRPr="00DA768D">
              <w:rPr>
                <w:color w:val="CC7832"/>
                <w:lang w:val="en-US"/>
              </w:rPr>
              <w:t xml:space="preserve">return </w:t>
            </w:r>
            <w:proofErr w:type="spellStart"/>
            <w:r w:rsidRPr="00DA768D">
              <w:rPr>
                <w:color w:val="A9B7C6"/>
                <w:lang w:val="en-US"/>
              </w:rPr>
              <w:t>dataItems.</w:t>
            </w:r>
            <w:r w:rsidRPr="00DA768D">
              <w:rPr>
                <w:color w:val="9876AA"/>
                <w:lang w:val="en-US"/>
              </w:rPr>
              <w:t>consumptions</w:t>
            </w:r>
            <w:proofErr w:type="spellEnd"/>
            <w:r w:rsidRPr="00DA768D">
              <w:rPr>
                <w:color w:val="9876AA"/>
                <w:lang w:val="en-US"/>
              </w:rPr>
              <w:br/>
              <w:t xml:space="preserve">                </w:t>
            </w:r>
            <w:r w:rsidRPr="00DA768D">
              <w:rPr>
                <w:b/>
                <w:bCs/>
                <w:color w:val="A9B7C6"/>
                <w:lang w:val="en-US"/>
              </w:rPr>
              <w:t>}</w:t>
            </w:r>
            <w:r w:rsidRPr="00DA768D">
              <w:rPr>
                <w:b/>
                <w:bCs/>
                <w:color w:val="A9B7C6"/>
                <w:lang w:val="en-US"/>
              </w:rPr>
              <w:br/>
              <w:t xml:space="preserve">            }</w:t>
            </w:r>
            <w:r w:rsidRPr="00DA768D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catch </w:t>
            </w:r>
            <w:r w:rsidRPr="00DA768D">
              <w:rPr>
                <w:color w:val="A9B7C6"/>
                <w:lang w:val="en-US"/>
              </w:rPr>
              <w:t xml:space="preserve">(ex: </w:t>
            </w:r>
            <w:proofErr w:type="spellStart"/>
            <w:r w:rsidRPr="00DA768D">
              <w:rPr>
                <w:color w:val="A9B7C6"/>
                <w:lang w:val="en-US"/>
              </w:rPr>
              <w:t>IOException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ex.printStackTrace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>return null</w:t>
            </w:r>
            <w:r w:rsidRPr="00DA768D">
              <w:rPr>
                <w:color w:val="CC7832"/>
                <w:lang w:val="en-US"/>
              </w:rPr>
              <w:br/>
              <w:t xml:space="preserve">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private class </w:t>
            </w:r>
            <w:proofErr w:type="spellStart"/>
            <w:r w:rsidRPr="00DA768D">
              <w:rPr>
                <w:color w:val="A9B7C6"/>
                <w:lang w:val="en-US"/>
              </w:rPr>
              <w:t>DataItems</w:t>
            </w:r>
            <w:proofErr w:type="spellEnd"/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: List&lt;Consumption?&gt;?=</w:t>
            </w:r>
            <w:r w:rsidRPr="00DA768D">
              <w:rPr>
                <w:color w:val="CC7832"/>
                <w:lang w:val="en-US"/>
              </w:rPr>
              <w:t>null</w:t>
            </w:r>
            <w:r w:rsidRPr="00DA768D">
              <w:rPr>
                <w:color w:val="CC7832"/>
                <w:lang w:val="en-US"/>
              </w:rPr>
              <w:br/>
              <w:t xml:space="preserve">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  <w:t>}</w:t>
            </w: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768D" w:rsidTr="00DA768D">
        <w:tc>
          <w:tcPr>
            <w:tcW w:w="9571" w:type="dxa"/>
          </w:tcPr>
          <w:p w:rsidR="00DA768D" w:rsidRPr="00DA768D" w:rsidRDefault="00DA768D" w:rsidP="00DA768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DA768D">
              <w:rPr>
                <w:color w:val="CC7832"/>
                <w:lang w:val="en-US"/>
              </w:rPr>
              <w:lastRenderedPageBreak/>
              <w:t>class</w:t>
            </w:r>
            <w:proofErr w:type="gram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MainActivity</w:t>
            </w:r>
            <w:proofErr w:type="spellEnd"/>
            <w:r w:rsidRPr="00DA768D">
              <w:rPr>
                <w:color w:val="A9B7C6"/>
                <w:lang w:val="en-US"/>
              </w:rPr>
              <w:t xml:space="preserve"> : </w:t>
            </w:r>
            <w:proofErr w:type="spellStart"/>
            <w:r w:rsidRPr="00DA768D">
              <w:rPr>
                <w:color w:val="A9B7C6"/>
                <w:lang w:val="en-US"/>
              </w:rPr>
              <w:t>AppCompatActivity</w:t>
            </w:r>
            <w:proofErr w:type="spellEnd"/>
            <w:r w:rsidRPr="00DA768D">
              <w:rPr>
                <w:color w:val="A9B7C6"/>
                <w:lang w:val="en-US"/>
              </w:rPr>
              <w:t>() {</w:t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A768D">
              <w:rPr>
                <w:color w:val="CC7832"/>
                <w:lang w:val="en-US"/>
              </w:rPr>
              <w:t>lateinit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9876AA"/>
                <w:lang w:val="en-US"/>
              </w:rPr>
              <w:t>catigories_edittext</w:t>
            </w:r>
            <w:proofErr w:type="spellEnd"/>
            <w:r w:rsidRPr="00DA768D">
              <w:rPr>
                <w:color w:val="A9B7C6"/>
                <w:lang w:val="en-US"/>
              </w:rPr>
              <w:t xml:space="preserve">: </w:t>
            </w:r>
            <w:proofErr w:type="spellStart"/>
            <w:r w:rsidRPr="00DA768D">
              <w:rPr>
                <w:color w:val="A9B7C6"/>
                <w:lang w:val="en-US"/>
              </w:rPr>
              <w:t>EditText</w:t>
            </w:r>
            <w:proofErr w:type="spellEnd"/>
            <w:r w:rsidRPr="00DA768D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A768D">
              <w:rPr>
                <w:color w:val="CC7832"/>
                <w:lang w:val="en-US"/>
              </w:rPr>
              <w:t>lateinit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9876AA"/>
                <w:lang w:val="en-US"/>
              </w:rPr>
              <w:t>price_edittext</w:t>
            </w:r>
            <w:proofErr w:type="spellEnd"/>
            <w:r w:rsidRPr="00DA768D">
              <w:rPr>
                <w:color w:val="A9B7C6"/>
                <w:lang w:val="en-US"/>
              </w:rPr>
              <w:t xml:space="preserve">: </w:t>
            </w:r>
            <w:proofErr w:type="spellStart"/>
            <w:r w:rsidRPr="00DA768D">
              <w:rPr>
                <w:color w:val="A9B7C6"/>
                <w:lang w:val="en-US"/>
              </w:rPr>
              <w:t>EditText</w:t>
            </w:r>
            <w:proofErr w:type="spellEnd"/>
            <w:r w:rsidRPr="00DA768D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A768D">
              <w:rPr>
                <w:color w:val="CC7832"/>
                <w:lang w:val="en-US"/>
              </w:rPr>
              <w:t>lateinit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A9B7C6"/>
                <w:lang w:val="en-US"/>
              </w:rPr>
              <w:t xml:space="preserve">: </w:t>
            </w:r>
            <w:proofErr w:type="spellStart"/>
            <w:r w:rsidRPr="00DA768D">
              <w:rPr>
                <w:color w:val="A9B7C6"/>
                <w:lang w:val="en-US"/>
              </w:rPr>
              <w:t>ArrayAdapter</w:t>
            </w:r>
            <w:proofErr w:type="spellEnd"/>
            <w:r w:rsidRPr="00DA768D">
              <w:rPr>
                <w:color w:val="A9B7C6"/>
                <w:lang w:val="en-US"/>
              </w:rPr>
              <w:t>&lt;Consumption&gt;</w:t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DA768D">
              <w:rPr>
                <w:color w:val="CC7832"/>
                <w:lang w:val="en-US"/>
              </w:rPr>
              <w:t>lateinit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9876AA"/>
                <w:lang w:val="en-US"/>
              </w:rPr>
              <w:t>listview</w:t>
            </w:r>
            <w:proofErr w:type="spellEnd"/>
            <w:r w:rsidRPr="00DA768D">
              <w:rPr>
                <w:color w:val="A9B7C6"/>
                <w:lang w:val="en-US"/>
              </w:rPr>
              <w:t xml:space="preserve">: </w:t>
            </w:r>
            <w:proofErr w:type="spellStart"/>
            <w:r w:rsidRPr="00DA768D">
              <w:rPr>
                <w:color w:val="A9B7C6"/>
                <w:lang w:val="en-US"/>
              </w:rPr>
              <w:t>ListView</w:t>
            </w:r>
            <w:proofErr w:type="spellEnd"/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DA768D">
              <w:rPr>
                <w:color w:val="CC7832"/>
                <w:lang w:val="en-US"/>
              </w:rPr>
              <w:t>lateinit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 xml:space="preserve">: </w:t>
            </w:r>
            <w:proofErr w:type="spellStart"/>
            <w:r w:rsidRPr="00DA768D">
              <w:rPr>
                <w:color w:val="A9B7C6"/>
                <w:lang w:val="en-US"/>
              </w:rPr>
              <w:t>ArrayList</w:t>
            </w:r>
            <w:proofErr w:type="spellEnd"/>
            <w:r w:rsidRPr="00DA768D">
              <w:rPr>
                <w:color w:val="A9B7C6"/>
                <w:lang w:val="en-US"/>
              </w:rPr>
              <w:t>&lt;Consumption&gt;</w:t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DA768D">
              <w:rPr>
                <w:color w:val="FFC66D"/>
                <w:lang w:val="en-US"/>
              </w:rPr>
              <w:t>onCreate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savedInstanceState</w:t>
            </w:r>
            <w:proofErr w:type="spellEnd"/>
            <w:r w:rsidRPr="00DA768D">
              <w:rPr>
                <w:color w:val="A9B7C6"/>
                <w:lang w:val="en-US"/>
              </w:rPr>
              <w:t>: Bundle?)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super</w:t>
            </w:r>
            <w:r w:rsidRPr="00DA768D">
              <w:rPr>
                <w:color w:val="A9B7C6"/>
                <w:lang w:val="en-US"/>
              </w:rPr>
              <w:t>.onCreate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savedInstanceState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A9B7C6"/>
                <w:lang w:val="en-US"/>
              </w:rPr>
              <w:t>setContentView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R.layout.</w:t>
            </w:r>
            <w:r w:rsidRPr="00DA768D">
              <w:rPr>
                <w:i/>
                <w:iCs/>
                <w:color w:val="9876AA"/>
                <w:lang w:val="en-US"/>
              </w:rPr>
              <w:t>activity_main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catigories_edittext</w:t>
            </w:r>
            <w:proofErr w:type="spellEnd"/>
            <w:r w:rsidRPr="00DA768D">
              <w:rPr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findViewById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R.id.</w:t>
            </w:r>
            <w:r w:rsidRPr="00DA768D">
              <w:rPr>
                <w:i/>
                <w:iCs/>
                <w:color w:val="9876AA"/>
                <w:lang w:val="en-US"/>
              </w:rPr>
              <w:t>category_et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price_edittext</w:t>
            </w:r>
            <w:proofErr w:type="spellEnd"/>
            <w:r w:rsidRPr="00DA768D">
              <w:rPr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findViewById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R.id.</w:t>
            </w:r>
            <w:r w:rsidRPr="00DA768D">
              <w:rPr>
                <w:i/>
                <w:iCs/>
                <w:color w:val="9876AA"/>
                <w:lang w:val="en-US"/>
              </w:rPr>
              <w:t>price_et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listview</w:t>
            </w:r>
            <w:proofErr w:type="spellEnd"/>
            <w:r w:rsidRPr="00DA768D">
              <w:rPr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findViewById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R.id.</w:t>
            </w:r>
            <w:r w:rsidRPr="00DA768D">
              <w:rPr>
                <w:i/>
                <w:iCs/>
                <w:color w:val="9876AA"/>
                <w:lang w:val="en-US"/>
              </w:rPr>
              <w:t>list_view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9876AA"/>
                <w:lang w:val="en-US"/>
              </w:rPr>
              <w:t xml:space="preserve">consumptions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ArrayList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9876AA"/>
                <w:lang w:val="en-US"/>
              </w:rPr>
              <w:t xml:space="preserve">adapter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ArrayAdapter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A9B7C6"/>
                <w:lang w:val="en-US"/>
              </w:rPr>
              <w:t>android.R.layout.</w:t>
            </w:r>
            <w:r w:rsidRPr="00DA768D">
              <w:rPr>
                <w:i/>
                <w:iCs/>
                <w:color w:val="9876AA"/>
                <w:lang w:val="en-US"/>
              </w:rPr>
              <w:t>simple_list_item_1</w:t>
            </w:r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listview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adapter</w:t>
            </w:r>
            <w:proofErr w:type="spellEnd"/>
            <w:r w:rsidRPr="00DA768D">
              <w:rPr>
                <w:i/>
                <w:iCs/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9876AA"/>
                <w:lang w:val="en-US"/>
              </w:rPr>
              <w:br/>
              <w:t xml:space="preserve">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r w:rsidRPr="00DA768D">
              <w:rPr>
                <w:color w:val="FFC66D"/>
                <w:lang w:val="en-US"/>
              </w:rPr>
              <w:t>save</w:t>
            </w:r>
            <w:r w:rsidRPr="00DA768D">
              <w:rPr>
                <w:color w:val="A9B7C6"/>
                <w:lang w:val="en-US"/>
              </w:rPr>
              <w:t>(view: View)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DA768D">
              <w:rPr>
                <w:color w:val="A9B7C6"/>
                <w:lang w:val="en-US"/>
              </w:rPr>
              <w:t>ConsumptionJSONHelper.exportToJSON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if </w:t>
            </w:r>
            <w:r w:rsidRPr="00DA768D">
              <w:rPr>
                <w:color w:val="A9B7C6"/>
                <w:lang w:val="en-US"/>
              </w:rPr>
              <w:t>(result) 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Данные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сохранены</w:t>
            </w:r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LENGTH_LONG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 </w:t>
            </w:r>
            <w:r w:rsidRPr="00DA768D">
              <w:rPr>
                <w:color w:val="CC7832"/>
                <w:lang w:val="en-US"/>
              </w:rPr>
              <w:t xml:space="preserve">else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удалось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сохранить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LENGTH_LONG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r w:rsidRPr="00DA768D">
              <w:rPr>
                <w:color w:val="FFC66D"/>
                <w:lang w:val="en-US"/>
              </w:rPr>
              <w:t>add</w:t>
            </w:r>
            <w:r w:rsidRPr="00DA768D">
              <w:rPr>
                <w:color w:val="A9B7C6"/>
                <w:lang w:val="en-US"/>
              </w:rPr>
              <w:t>(view: View)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try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r w:rsidRPr="00DA768D">
              <w:rPr>
                <w:color w:val="CC7832"/>
                <w:lang w:val="en-US"/>
              </w:rPr>
              <w:t xml:space="preserve">if </w:t>
            </w:r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9876AA"/>
                <w:lang w:val="en-US"/>
              </w:rPr>
              <w:t>catigories_edittext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r w:rsidRPr="00DA768D">
              <w:rPr>
                <w:color w:val="A9B7C6"/>
                <w:lang w:val="en-US"/>
              </w:rPr>
              <w:t>.toString</w:t>
            </w:r>
            <w:proofErr w:type="spellEnd"/>
            <w:r w:rsidRPr="00DA768D">
              <w:rPr>
                <w:color w:val="A9B7C6"/>
                <w:lang w:val="en-US"/>
              </w:rPr>
              <w:t>().</w:t>
            </w:r>
            <w:proofErr w:type="spellStart"/>
            <w:r w:rsidRPr="00DA768D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DA768D">
              <w:rPr>
                <w:color w:val="A9B7C6"/>
                <w:lang w:val="en-US"/>
              </w:rPr>
              <w:t>() &amp;&amp;</w:t>
            </w:r>
            <w:r w:rsidRPr="00DA768D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DA768D">
              <w:rPr>
                <w:color w:val="9876AA"/>
                <w:lang w:val="en-US"/>
              </w:rPr>
              <w:t>price_edittext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r w:rsidRPr="00DA768D">
              <w:rPr>
                <w:color w:val="A9B7C6"/>
                <w:lang w:val="en-US"/>
              </w:rPr>
              <w:t>.toString</w:t>
            </w:r>
            <w:proofErr w:type="spellEnd"/>
            <w:r w:rsidRPr="00DA768D">
              <w:rPr>
                <w:color w:val="A9B7C6"/>
                <w:lang w:val="en-US"/>
              </w:rPr>
              <w:t>().</w:t>
            </w:r>
            <w:proofErr w:type="spellStart"/>
            <w:r w:rsidRPr="00DA768D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DA768D">
              <w:rPr>
                <w:color w:val="A9B7C6"/>
                <w:lang w:val="en-US"/>
              </w:rPr>
              <w:t>()) {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category_add</w:t>
            </w:r>
            <w:proofErr w:type="spellEnd"/>
            <w:r w:rsidRPr="00DA768D">
              <w:rPr>
                <w:color w:val="A9B7C6"/>
                <w:lang w:val="en-US"/>
              </w:rPr>
              <w:t xml:space="preserve"> = </w:t>
            </w:r>
            <w:proofErr w:type="spellStart"/>
            <w:r w:rsidRPr="00DA768D">
              <w:rPr>
                <w:color w:val="9876AA"/>
                <w:lang w:val="en-US"/>
              </w:rPr>
              <w:t>catigories_edittext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r w:rsidRPr="00DA768D">
              <w:rPr>
                <w:color w:val="A9B7C6"/>
                <w:lang w:val="en-US"/>
              </w:rPr>
              <w:t>.toString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price_add</w:t>
            </w:r>
            <w:proofErr w:type="spellEnd"/>
            <w:r w:rsidRPr="00DA768D">
              <w:rPr>
                <w:color w:val="A9B7C6"/>
                <w:lang w:val="en-US"/>
              </w:rPr>
              <w:t xml:space="preserve"> = </w:t>
            </w:r>
            <w:proofErr w:type="spellStart"/>
            <w:r w:rsidRPr="00DA768D">
              <w:rPr>
                <w:color w:val="9876AA"/>
                <w:lang w:val="en-US"/>
              </w:rPr>
              <w:t>price_edittext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r w:rsidRPr="00DA768D">
              <w:rPr>
                <w:color w:val="A9B7C6"/>
                <w:lang w:val="en-US"/>
              </w:rPr>
              <w:t>.toString</w:t>
            </w:r>
            <w:proofErr w:type="spellEnd"/>
            <w:r w:rsidRPr="00DA768D">
              <w:rPr>
                <w:color w:val="A9B7C6"/>
                <w:lang w:val="en-US"/>
              </w:rPr>
              <w:t>().</w:t>
            </w:r>
            <w:proofErr w:type="spellStart"/>
            <w:r w:rsidRPr="00DA768D">
              <w:rPr>
                <w:i/>
                <w:iCs/>
                <w:color w:val="FFC66D"/>
                <w:lang w:val="en-US"/>
              </w:rPr>
              <w:t>toInt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proofErr w:type="spellStart"/>
            <w:r w:rsidRPr="00DA768D">
              <w:rPr>
                <w:color w:val="A9B7C6"/>
                <w:lang w:val="en-US"/>
              </w:rPr>
              <w:t>consumption_add</w:t>
            </w:r>
            <w:proofErr w:type="spellEnd"/>
            <w:r w:rsidRPr="00DA768D">
              <w:rPr>
                <w:color w:val="A9B7C6"/>
                <w:lang w:val="en-US"/>
              </w:rPr>
              <w:t xml:space="preserve"> = Consumption(</w:t>
            </w:r>
            <w:proofErr w:type="spellStart"/>
            <w:r w:rsidRPr="00DA768D">
              <w:rPr>
                <w:color w:val="A9B7C6"/>
                <w:lang w:val="en-US"/>
              </w:rPr>
              <w:t>category_add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price_add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.add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consumption_add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A9B7C6"/>
                <w:lang w:val="en-US"/>
              </w:rPr>
              <w:t>.notifyDataSetChanged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proofErr w:type="spellStart"/>
            <w:r w:rsidRPr="00DA768D">
              <w:rPr>
                <w:color w:val="A9B7C6"/>
                <w:lang w:val="en-US"/>
              </w:rPr>
              <w:t>R.string.</w:t>
            </w:r>
            <w:r w:rsidRPr="00DA768D">
              <w:rPr>
                <w:i/>
                <w:iCs/>
                <w:color w:val="9876AA"/>
                <w:lang w:val="en-US"/>
              </w:rPr>
              <w:t>adding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}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r w:rsidRPr="00DA768D">
              <w:rPr>
                <w:color w:val="CC7832"/>
                <w:lang w:val="en-US"/>
              </w:rPr>
              <w:t>else</w:t>
            </w:r>
            <w:r w:rsidRPr="00DA768D">
              <w:rPr>
                <w:color w:val="CC7832"/>
                <w:lang w:val="en-US"/>
              </w:rPr>
              <w:br/>
              <w:t xml:space="preserve">           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proofErr w:type="spellStart"/>
            <w:r w:rsidRPr="00DA768D">
              <w:rPr>
                <w:color w:val="A9B7C6"/>
                <w:lang w:val="en-US"/>
              </w:rPr>
              <w:t>R.string.</w:t>
            </w:r>
            <w:r w:rsidRPr="00DA768D">
              <w:rPr>
                <w:i/>
                <w:iCs/>
                <w:color w:val="9876AA"/>
                <w:lang w:val="en-US"/>
              </w:rPr>
              <w:t>emptyfields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}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9876AA"/>
                <w:lang w:val="en-US"/>
              </w:rPr>
              <w:t>price_edittext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DA768D">
              <w:rPr>
                <w:i/>
                <w:iCs/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r w:rsidRPr="00DA768D">
              <w:rPr>
                <w:color w:val="CC7832"/>
                <w:lang w:val="en-US"/>
              </w:rPr>
              <w:t>null</w:t>
            </w:r>
            <w:r w:rsidRPr="00DA768D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9876AA"/>
                <w:lang w:val="en-US"/>
              </w:rPr>
              <w:t>catigories_edittext</w:t>
            </w:r>
            <w:r w:rsidRPr="00DA768D">
              <w:rPr>
                <w:color w:val="A9B7C6"/>
                <w:lang w:val="en-US"/>
              </w:rPr>
              <w:t>.</w:t>
            </w:r>
            <w:r w:rsidRPr="00DA768D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DA768D">
              <w:rPr>
                <w:i/>
                <w:iCs/>
                <w:color w:val="9876AA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= </w:t>
            </w:r>
            <w:r w:rsidRPr="00DA768D">
              <w:rPr>
                <w:color w:val="CC7832"/>
                <w:lang w:val="en-US"/>
              </w:rPr>
              <w:t>null</w:t>
            </w:r>
            <w:r w:rsidRPr="00DA768D">
              <w:rPr>
                <w:color w:val="CC7832"/>
                <w:lang w:val="en-US"/>
              </w:rPr>
              <w:br/>
              <w:t xml:space="preserve">        </w:t>
            </w:r>
            <w:r w:rsidRPr="00DA768D">
              <w:rPr>
                <w:color w:val="A9B7C6"/>
                <w:lang w:val="en-US"/>
              </w:rPr>
              <w:t>}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>catch</w:t>
            </w:r>
            <w:r w:rsidRPr="00DA768D">
              <w:rPr>
                <w:color w:val="A9B7C6"/>
                <w:lang w:val="en-US"/>
              </w:rPr>
              <w:t>(e: Exception)</w:t>
            </w:r>
            <w:r w:rsidRPr="00DA768D">
              <w:rPr>
                <w:color w:val="A9B7C6"/>
                <w:lang w:val="en-US"/>
              </w:rPr>
              <w:br/>
              <w:t xml:space="preserve">        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CC7832"/>
                <w:lang w:val="en-US"/>
              </w:rPr>
              <w:t>val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CC7832"/>
                <w:lang w:val="en-US"/>
              </w:rPr>
              <w:t>this,</w:t>
            </w:r>
            <w:r w:rsidRPr="00DA768D">
              <w:rPr>
                <w:color w:val="A9B7C6"/>
                <w:lang w:val="en-US"/>
              </w:rPr>
              <w:t>R.string.</w:t>
            </w:r>
            <w:r w:rsidRPr="00DA768D">
              <w:rPr>
                <w:i/>
                <w:iCs/>
                <w:color w:val="9876AA"/>
                <w:lang w:val="en-US"/>
              </w:rPr>
              <w:t>excaption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lastRenderedPageBreak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</w:t>
            </w:r>
            <w:r w:rsidRPr="00DA768D">
              <w:rPr>
                <w:color w:val="A9B7C6"/>
                <w:lang w:val="en-US"/>
              </w:rPr>
              <w:br/>
              <w:t xml:space="preserve">    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r w:rsidRPr="00DA768D">
              <w:rPr>
                <w:color w:val="FFC66D"/>
                <w:lang w:val="en-US"/>
              </w:rPr>
              <w:t>open</w:t>
            </w:r>
            <w:r w:rsidRPr="00DA768D">
              <w:rPr>
                <w:color w:val="A9B7C6"/>
                <w:lang w:val="en-US"/>
              </w:rPr>
              <w:t>(view: View)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9876AA"/>
                <w:lang w:val="en-US"/>
              </w:rPr>
              <w:t xml:space="preserve">consumptions </w:t>
            </w:r>
            <w:r w:rsidRPr="00DA768D">
              <w:rPr>
                <w:color w:val="A9B7C6"/>
                <w:lang w:val="en-US"/>
              </w:rPr>
              <w:t xml:space="preserve">= </w:t>
            </w:r>
            <w:proofErr w:type="spellStart"/>
            <w:r w:rsidRPr="00DA768D">
              <w:rPr>
                <w:color w:val="A9B7C6"/>
                <w:lang w:val="en-US"/>
              </w:rPr>
              <w:t>ConsumptionJSONHelper.importFromJSON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>this</w:t>
            </w:r>
            <w:r w:rsidRPr="00DA768D">
              <w:rPr>
                <w:color w:val="A9B7C6"/>
                <w:lang w:val="en-US"/>
              </w:rPr>
              <w:t xml:space="preserve">) </w:t>
            </w:r>
            <w:r w:rsidRPr="00DA768D">
              <w:rPr>
                <w:color w:val="CC7832"/>
                <w:lang w:val="en-US"/>
              </w:rPr>
              <w:t xml:space="preserve">as </w:t>
            </w:r>
            <w:proofErr w:type="spellStart"/>
            <w:r w:rsidRPr="00DA768D">
              <w:rPr>
                <w:color w:val="A9B7C6"/>
                <w:lang w:val="en-US"/>
              </w:rPr>
              <w:t>ArrayList</w:t>
            </w:r>
            <w:proofErr w:type="spellEnd"/>
            <w:r w:rsidRPr="00DA768D">
              <w:rPr>
                <w:color w:val="A9B7C6"/>
                <w:lang w:val="en-US"/>
              </w:rPr>
              <w:t>&lt;Consumption&gt;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r w:rsidRPr="00DA768D">
              <w:rPr>
                <w:color w:val="CC7832"/>
                <w:lang w:val="en-US"/>
              </w:rPr>
              <w:t xml:space="preserve">if </w:t>
            </w:r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9876AA"/>
                <w:lang w:val="en-US"/>
              </w:rPr>
              <w:t xml:space="preserve">consumptions </w:t>
            </w:r>
            <w:r w:rsidRPr="00DA768D">
              <w:rPr>
                <w:color w:val="A9B7C6"/>
                <w:lang w:val="en-US"/>
              </w:rPr>
              <w:t xml:space="preserve">!= </w:t>
            </w:r>
            <w:r w:rsidRPr="00DA768D">
              <w:rPr>
                <w:color w:val="CC7832"/>
                <w:lang w:val="en-US"/>
              </w:rPr>
              <w:t>null</w:t>
            </w:r>
            <w:r w:rsidRPr="00DA768D">
              <w:rPr>
                <w:color w:val="A9B7C6"/>
                <w:lang w:val="en-US"/>
              </w:rPr>
              <w:t>) 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A9B7C6"/>
                <w:lang w:val="en-US"/>
              </w:rPr>
              <w:t>.clear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A9B7C6"/>
                <w:lang w:val="en-US"/>
              </w:rPr>
              <w:t>.addAll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Данные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восстановлены</w:t>
            </w:r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LENGTH_LONG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 </w:t>
            </w:r>
            <w:r w:rsidRPr="00DA768D">
              <w:rPr>
                <w:color w:val="CC7832"/>
                <w:lang w:val="en-US"/>
              </w:rPr>
              <w:t xml:space="preserve">else </w:t>
            </w:r>
            <w:r w:rsidRPr="00DA768D">
              <w:rPr>
                <w:color w:val="A9B7C6"/>
                <w:lang w:val="en-US"/>
              </w:rPr>
              <w:t>{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удалось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восстановить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LENGTH_LONG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}</w:t>
            </w:r>
            <w:r w:rsidRPr="00DA768D">
              <w:rPr>
                <w:color w:val="A9B7C6"/>
                <w:lang w:val="en-US"/>
              </w:rPr>
              <w:br/>
              <w:t xml:space="preserve">    }</w:t>
            </w:r>
            <w:r w:rsidRPr="00DA768D">
              <w:rPr>
                <w:color w:val="A9B7C6"/>
                <w:lang w:val="en-US"/>
              </w:rPr>
              <w:br/>
            </w:r>
            <w:r w:rsidRPr="00DA768D">
              <w:rPr>
                <w:color w:val="A9B7C6"/>
                <w:lang w:val="en-US"/>
              </w:rPr>
              <w:br/>
              <w:t xml:space="preserve">    </w:t>
            </w:r>
            <w:r w:rsidRPr="00DA768D">
              <w:rPr>
                <w:color w:val="CC7832"/>
                <w:lang w:val="en-US"/>
              </w:rPr>
              <w:t xml:space="preserve">fun </w:t>
            </w:r>
            <w:r w:rsidRPr="00DA768D">
              <w:rPr>
                <w:color w:val="FFC66D"/>
                <w:lang w:val="en-US"/>
              </w:rPr>
              <w:t>remove</w:t>
            </w:r>
            <w:r w:rsidRPr="00DA768D">
              <w:rPr>
                <w:color w:val="A9B7C6"/>
                <w:lang w:val="en-US"/>
              </w:rPr>
              <w:t>(view: View) {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consumptions</w:t>
            </w:r>
            <w:r w:rsidRPr="00DA768D">
              <w:rPr>
                <w:color w:val="A9B7C6"/>
                <w:lang w:val="en-US"/>
              </w:rPr>
              <w:t>.clear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9876AA"/>
                <w:lang w:val="en-US"/>
              </w:rPr>
              <w:t>adapter</w:t>
            </w:r>
            <w:r w:rsidRPr="00DA768D">
              <w:rPr>
                <w:color w:val="A9B7C6"/>
                <w:lang w:val="en-US"/>
              </w:rPr>
              <w:t>.clear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CC7832"/>
                <w:lang w:val="en-US"/>
              </w:rPr>
              <w:t>var</w:t>
            </w:r>
            <w:proofErr w:type="spellEnd"/>
            <w:r w:rsidRPr="00DA768D">
              <w:rPr>
                <w:color w:val="CC7832"/>
                <w:lang w:val="en-US"/>
              </w:rPr>
              <w:t xml:space="preserve"> </w:t>
            </w:r>
            <w:r w:rsidRPr="00DA768D">
              <w:rPr>
                <w:color w:val="A9B7C6"/>
                <w:lang w:val="en-US"/>
              </w:rPr>
              <w:t xml:space="preserve">toast =  </w:t>
            </w:r>
            <w:proofErr w:type="spellStart"/>
            <w:r w:rsidRPr="00DA768D">
              <w:rPr>
                <w:color w:val="A9B7C6"/>
                <w:lang w:val="en-US"/>
              </w:rPr>
              <w:t>Toast.makeText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r w:rsidRPr="00DA768D">
              <w:rPr>
                <w:color w:val="CC7832"/>
                <w:lang w:val="en-US"/>
              </w:rPr>
              <w:t xml:space="preserve">this, </w:t>
            </w:r>
            <w:r w:rsidRPr="00DA768D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Все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DA768D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удалены</w:t>
            </w:r>
            <w:r w:rsidRPr="00DA768D">
              <w:rPr>
                <w:color w:val="6A8759"/>
                <w:lang w:val="en-US"/>
              </w:rPr>
              <w:t>"</w:t>
            </w:r>
            <w:r w:rsidRPr="00DA768D">
              <w:rPr>
                <w:color w:val="CC7832"/>
                <w:lang w:val="en-US"/>
              </w:rPr>
              <w:t xml:space="preserve">, </w:t>
            </w:r>
            <w:proofErr w:type="spellStart"/>
            <w:r w:rsidRPr="00DA768D">
              <w:rPr>
                <w:color w:val="A9B7C6"/>
                <w:lang w:val="en-US"/>
              </w:rPr>
              <w:t>Toast.</w:t>
            </w:r>
            <w:r w:rsidRPr="00DA768D">
              <w:rPr>
                <w:i/>
                <w:iCs/>
                <w:color w:val="9876AA"/>
                <w:lang w:val="en-US"/>
              </w:rPr>
              <w:t>LENGTH_LONG</w:t>
            </w:r>
            <w:proofErr w:type="spellEnd"/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A9B7C6"/>
                <w:lang w:val="en-US"/>
              </w:rPr>
              <w:t>toast.setGravity</w:t>
            </w:r>
            <w:proofErr w:type="spellEnd"/>
            <w:r w:rsidRPr="00DA768D">
              <w:rPr>
                <w:color w:val="A9B7C6"/>
                <w:lang w:val="en-US"/>
              </w:rPr>
              <w:t>(</w:t>
            </w:r>
            <w:proofErr w:type="spellStart"/>
            <w:r w:rsidRPr="00DA768D">
              <w:rPr>
                <w:color w:val="A9B7C6"/>
                <w:lang w:val="en-US"/>
              </w:rPr>
              <w:t>Gravity.</w:t>
            </w:r>
            <w:r w:rsidRPr="00DA768D">
              <w:rPr>
                <w:i/>
                <w:iCs/>
                <w:color w:val="9876AA"/>
                <w:lang w:val="en-US"/>
              </w:rPr>
              <w:t>TOP</w:t>
            </w:r>
            <w:proofErr w:type="spellEnd"/>
            <w:r w:rsidRPr="00DA768D">
              <w:rPr>
                <w:color w:val="CC7832"/>
                <w:lang w:val="en-US"/>
              </w:rPr>
              <w:t xml:space="preserve">, </w:t>
            </w:r>
            <w:r w:rsidRPr="00DA768D">
              <w:rPr>
                <w:color w:val="6897BB"/>
                <w:lang w:val="en-US"/>
              </w:rPr>
              <w:t>0</w:t>
            </w:r>
            <w:r w:rsidRPr="00DA768D">
              <w:rPr>
                <w:color w:val="CC7832"/>
                <w:lang w:val="en-US"/>
              </w:rPr>
              <w:t>,</w:t>
            </w:r>
            <w:r w:rsidRPr="00DA768D">
              <w:rPr>
                <w:color w:val="6897BB"/>
                <w:lang w:val="en-US"/>
              </w:rPr>
              <w:t>160</w:t>
            </w:r>
            <w:r w:rsidRPr="00DA768D">
              <w:rPr>
                <w:color w:val="A9B7C6"/>
                <w:lang w:val="en-US"/>
              </w:rPr>
              <w:t>)</w:t>
            </w:r>
            <w:r w:rsidRPr="00DA768D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DA768D">
              <w:rPr>
                <w:color w:val="A9B7C6"/>
                <w:lang w:val="en-US"/>
              </w:rPr>
              <w:t>toast.show</w:t>
            </w:r>
            <w:proofErr w:type="spellEnd"/>
            <w:r w:rsidRPr="00DA768D">
              <w:rPr>
                <w:color w:val="A9B7C6"/>
                <w:lang w:val="en-US"/>
              </w:rPr>
              <w:t>()</w:t>
            </w:r>
            <w:r w:rsidRPr="00DA768D">
              <w:rPr>
                <w:color w:val="A9B7C6"/>
                <w:lang w:val="en-US"/>
              </w:rPr>
              <w:br/>
              <w:t xml:space="preserve">    }</w:t>
            </w:r>
            <w:r w:rsidRPr="00DA768D">
              <w:rPr>
                <w:color w:val="A9B7C6"/>
                <w:lang w:val="en-US"/>
              </w:rPr>
              <w:br/>
              <w:t>}</w:t>
            </w:r>
          </w:p>
          <w:p w:rsidR="00DA768D" w:rsidRDefault="00DA768D" w:rsidP="003D4F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A768D" w:rsidRPr="00DA768D" w:rsidRDefault="00DA768D" w:rsidP="003D4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68D" w:rsidRDefault="00DA7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A768D" w:rsidRDefault="00FD5DA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DA76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A768D" w:rsidTr="007A2EDA">
        <w:tc>
          <w:tcPr>
            <w:tcW w:w="9571" w:type="dxa"/>
          </w:tcPr>
          <w:p w:rsidR="00DA768D" w:rsidRDefault="00DA768D" w:rsidP="007A2E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8D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5B9482A" wp14:editId="00122CBB">
                  <wp:extent cx="1661304" cy="129551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68D" w:rsidTr="007A2EDA">
        <w:tc>
          <w:tcPr>
            <w:tcW w:w="9571" w:type="dxa"/>
          </w:tcPr>
          <w:p w:rsidR="00DA768D" w:rsidRPr="00DA768D" w:rsidRDefault="00DA768D" w:rsidP="007A2ED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76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544AC19F" wp14:editId="52F2D9BD">
                  <wp:extent cx="1254880" cy="1723292"/>
                  <wp:effectExtent l="0" t="0" r="254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464" cy="172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2EDA" w:rsidRPr="007A2E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4997FB21" wp14:editId="668A082A">
                  <wp:extent cx="1773102" cy="288387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787" cy="288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2EDA" w:rsidRPr="007A2E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586811AB" wp14:editId="2B7AA1DE">
                  <wp:extent cx="2549111" cy="2625970"/>
                  <wp:effectExtent l="0" t="0" r="381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111" cy="262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68D" w:rsidTr="007A2EDA">
        <w:tc>
          <w:tcPr>
            <w:tcW w:w="9571" w:type="dxa"/>
          </w:tcPr>
          <w:p w:rsidR="007A2EDA" w:rsidRPr="007A2EDA" w:rsidRDefault="007A2EDA" w:rsidP="007A2EDA">
            <w:pPr>
              <w:tabs>
                <w:tab w:val="left" w:pos="378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A2E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1AA085D6" wp14:editId="1B3B2176">
                  <wp:extent cx="1974589" cy="2661138"/>
                  <wp:effectExtent l="0" t="0" r="6985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00" cy="266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2ED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467F609E" wp14:editId="1FAA6272">
                  <wp:extent cx="3177815" cy="1653683"/>
                  <wp:effectExtent l="0" t="0" r="381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A" w:rsidTr="007A2EDA">
        <w:tblPrEx>
          <w:tblLook w:val="0000" w:firstRow="0" w:lastRow="0" w:firstColumn="0" w:lastColumn="0" w:noHBand="0" w:noVBand="0"/>
        </w:tblPrEx>
        <w:trPr>
          <w:trHeight w:val="498"/>
        </w:trPr>
        <w:tc>
          <w:tcPr>
            <w:tcW w:w="9571" w:type="dxa"/>
          </w:tcPr>
          <w:p w:rsidR="007A2EDA" w:rsidRDefault="007A2EDA" w:rsidP="007A2E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2ED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FE64AE3" wp14:editId="30D9A352">
                  <wp:extent cx="2987299" cy="1996613"/>
                  <wp:effectExtent l="0" t="0" r="3810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A2EDA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3E84977" wp14:editId="36BAE7A3">
                  <wp:extent cx="2877756" cy="179363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621" cy="179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2EDA" w:rsidTr="007A2EDA">
        <w:tblPrEx>
          <w:tblLook w:val="0000" w:firstRow="0" w:lastRow="0" w:firstColumn="0" w:lastColumn="0" w:noHBand="0" w:noVBand="0"/>
        </w:tblPrEx>
        <w:trPr>
          <w:trHeight w:val="535"/>
        </w:trPr>
        <w:tc>
          <w:tcPr>
            <w:tcW w:w="9571" w:type="dxa"/>
          </w:tcPr>
          <w:p w:rsidR="007A2EDA" w:rsidRDefault="007A2EDA" w:rsidP="007A2E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2E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15CB2F9C" wp14:editId="02AE1F7B">
                  <wp:extent cx="4397121" cy="3817951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381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A768D" w:rsidRDefault="00DA76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Экраны</w:t>
      </w:r>
    </w:p>
    <w:p w:rsidR="00DA768D" w:rsidRPr="00DA768D" w:rsidRDefault="00DA76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768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92C02E" wp14:editId="043E0498">
            <wp:extent cx="2116602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217"/>
                    <a:stretch/>
                  </pic:blipFill>
                  <pic:spPr bwMode="auto">
                    <a:xfrm>
                      <a:off x="0" y="0"/>
                      <a:ext cx="2116785" cy="381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768D" w:rsidRPr="00DA768D" w:rsidRDefault="0040541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DA76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1D6E86" w:rsidRPr="00DA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A768D" w:rsidRPr="00DA768D" w:rsidTr="00DA768D">
        <w:tc>
          <w:tcPr>
            <w:tcW w:w="4785" w:type="dxa"/>
          </w:tcPr>
          <w:p w:rsidR="00DA768D" w:rsidRDefault="00DA768D" w:rsidP="00DA76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76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119C19F4" wp14:editId="2C9C578B">
                  <wp:extent cx="2151350" cy="3376246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-265" r="265" b="4000"/>
                          <a:stretch/>
                        </pic:blipFill>
                        <pic:spPr bwMode="auto">
                          <a:xfrm>
                            <a:off x="0" y="0"/>
                            <a:ext cx="2149026" cy="3372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A768D" w:rsidRDefault="00DA768D" w:rsidP="00DA76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A768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2B6818C0" wp14:editId="7A3E50D4">
                  <wp:extent cx="2098430" cy="3423139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3162" t="1683" r="2513"/>
                          <a:stretch/>
                        </pic:blipFill>
                        <pic:spPr bwMode="auto">
                          <a:xfrm>
                            <a:off x="0" y="0"/>
                            <a:ext cx="2098965" cy="3424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68D" w:rsidTr="00DA768D">
        <w:tc>
          <w:tcPr>
            <w:tcW w:w="4785" w:type="dxa"/>
          </w:tcPr>
          <w:p w:rsidR="00DA768D" w:rsidRDefault="00DA768D" w:rsidP="00004E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DA768D" w:rsidRDefault="00DA768D" w:rsidP="00004E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A768D" w:rsidRPr="00DA768D" w:rsidRDefault="00DA768D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A768D" w:rsidRPr="00DA768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8D"/>
    <w:rsid w:val="00004E03"/>
    <w:rsid w:val="000513C3"/>
    <w:rsid w:val="001D6E86"/>
    <w:rsid w:val="002502AF"/>
    <w:rsid w:val="002926CA"/>
    <w:rsid w:val="00350268"/>
    <w:rsid w:val="003D4F86"/>
    <w:rsid w:val="00405417"/>
    <w:rsid w:val="005F4875"/>
    <w:rsid w:val="0075018D"/>
    <w:rsid w:val="007A2EDA"/>
    <w:rsid w:val="0090349B"/>
    <w:rsid w:val="009B441E"/>
    <w:rsid w:val="00A64B5A"/>
    <w:rsid w:val="00AA6BE1"/>
    <w:rsid w:val="00BF5D1F"/>
    <w:rsid w:val="00CD2316"/>
    <w:rsid w:val="00D149A8"/>
    <w:rsid w:val="00DA0919"/>
    <w:rsid w:val="00DA768D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DA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7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68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DA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7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6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4;&#1090;&#1095;&#1105;&#1090;_&#1055;&#1088;&#1072;&#1082;&#1090;&#1080;&#1095;&#1077;&#1089;&#1082;&#1086;&#1077;%20&#1079;&#1072;&#1085;&#1103;&#1090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Отчёт_Практическое занятие</Template>
  <TotalTime>27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Ziyatdinova</dc:creator>
  <cp:lastModifiedBy>Alina Ziyatdinova</cp:lastModifiedBy>
  <cp:revision>1</cp:revision>
  <dcterms:created xsi:type="dcterms:W3CDTF">2023-05-19T17:42:00Z</dcterms:created>
  <dcterms:modified xsi:type="dcterms:W3CDTF">2023-05-19T18:09:00Z</dcterms:modified>
</cp:coreProperties>
</file>